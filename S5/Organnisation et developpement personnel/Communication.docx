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34915559"/>
        <w:docPartObj>
          <w:docPartGallery w:val="Cover Pages"/>
          <w:docPartUnique/>
        </w:docPartObj>
      </w:sdtPr>
      <w:sdtEndPr/>
      <w:sdtContent>
        <w:p w:rsidR="00563725" w:rsidRPr="00B85FCD" w:rsidRDefault="00563725">
          <w:r w:rsidRPr="00B85F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87" name="Zone de texte 3" title="Titre et sous-titr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fr-FR"/>
                                  </w:rPr>
                                  <w:alias w:val="Auteur"/>
                                  <w:tag w:val=""/>
                                  <w:id w:val="-137646453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563725" w:rsidRPr="007F7BF1" w:rsidRDefault="00563725" w:rsidP="00B85FCD">
                                    <w:pPr>
                                      <w:pStyle w:val="Sansinterligne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fr-FR"/>
                                      </w:rPr>
                                      <w:t>Thomas PEUGNET</w:t>
                                    </w:r>
                                  </w:p>
                                </w:sdtContent>
                              </w:sdt>
                              <w:p w:rsidR="00563725" w:rsidRPr="007F7BF1" w:rsidRDefault="00563725" w:rsidP="00B85FCD">
                                <w:pPr>
                                  <w:pStyle w:val="Sansinterligne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fr-FR"/>
                                  </w:rPr>
                                  <w:t>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" o:spid="_x0000_s1026" type="#_x0000_t202" alt="Titre : Titre et sous-titr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fr-FR"/>
                            </w:rPr>
                            <w:alias w:val="Auteur"/>
                            <w:tag w:val=""/>
                            <w:id w:val="-137646453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563725" w:rsidRPr="007F7BF1" w:rsidRDefault="00563725" w:rsidP="00B85FCD">
                              <w:pPr>
                                <w:pStyle w:val="Sansinterligne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fr-FR"/>
                                </w:rPr>
                                <w:t>Thomas PEUGNET</w:t>
                              </w:r>
                            </w:p>
                          </w:sdtContent>
                        </w:sdt>
                        <w:p w:rsidR="00563725" w:rsidRPr="007F7BF1" w:rsidRDefault="00563725" w:rsidP="00B85FCD">
                          <w:pPr>
                            <w:pStyle w:val="Sansinterligne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fr-FR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fr-FR"/>
                            </w:rPr>
                            <w:t>2024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85F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88" name="Connecteur droi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1C152705" id="Connecteur droit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:rsidR="00563725" w:rsidRPr="00B85FCD" w:rsidRDefault="00563725">
          <w:r w:rsidRPr="00B85F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6928022" cy="2724785"/>
                    <wp:effectExtent l="0" t="0" r="6350" b="0"/>
                    <wp:wrapNone/>
                    <wp:docPr id="89" name="Zone de texte 1" title="Titre et sous-titr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28022" cy="2724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fr-FR"/>
                                  </w:rPr>
                                  <w:alias w:val="Titre"/>
                                  <w:tag w:val=""/>
                                  <w:id w:val="93863964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563725" w:rsidRPr="007F7BF1" w:rsidRDefault="00563725" w:rsidP="00B85FCD">
                                    <w:pPr>
                                      <w:pStyle w:val="Sansinterligne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fr-FR"/>
                                      </w:rPr>
                                      <w:t>Communication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lang w:val="fr-FR"/>
                                  </w:rPr>
                                  <w:alias w:val="Sous-titre"/>
                                  <w:tag w:val=""/>
                                  <w:id w:val="46794329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:rsidR="00563725" w:rsidRPr="007F7BF1" w:rsidRDefault="00563725" w:rsidP="00B85FCD">
                                    <w:pPr>
                                      <w:pStyle w:val="Sansinterligne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fr-FR"/>
                                      </w:rPr>
                                      <w:t>Organnisation et développement personnel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27" type="#_x0000_t202" alt="Titre : Titre et sous-titre" style="position:absolute;margin-left:0;margin-top:0;width:545.5pt;height:214.55pt;z-index:251659264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fr-FR"/>
                            </w:rPr>
                            <w:alias w:val="Titre"/>
                            <w:tag w:val=""/>
                            <w:id w:val="93863964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563725" w:rsidRPr="007F7BF1" w:rsidRDefault="00563725" w:rsidP="00B85FCD">
                              <w:pPr>
                                <w:pStyle w:val="Sansinterligne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fr-FR"/>
                                </w:rPr>
                                <w:t>Communication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  <w:lang w:val="fr-FR"/>
                            </w:rPr>
                            <w:alias w:val="Sous-titre"/>
                            <w:tag w:val=""/>
                            <w:id w:val="46794329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:rsidR="00563725" w:rsidRPr="007F7BF1" w:rsidRDefault="00563725" w:rsidP="00B85FCD">
                              <w:pPr>
                                <w:pStyle w:val="Sansinterligne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fr-FR"/>
                                </w:rPr>
                                <w:t>Organnisation et développement personnel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85FCD">
            <w:br w:type="page"/>
          </w:r>
        </w:p>
      </w:sdtContent>
    </w:sdt>
    <w:sdt>
      <w:sdtPr>
        <w:rPr>
          <w:rFonts w:ascii="SF Pro Rounded Light" w:eastAsiaTheme="minorHAnsi" w:hAnsi="SF Pro Rounded Light" w:cstheme="minorBidi"/>
          <w:b w:val="0"/>
          <w:bCs w:val="0"/>
          <w:color w:val="auto"/>
          <w:sz w:val="24"/>
          <w:szCs w:val="24"/>
          <w:lang w:eastAsia="en-US"/>
        </w:rPr>
        <w:id w:val="-2908226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3725" w:rsidRDefault="00563725">
          <w:pPr>
            <w:pStyle w:val="En-ttedetabledesmatires"/>
          </w:pPr>
          <w:r>
            <w:t>Table des matières</w:t>
          </w:r>
        </w:p>
        <w:p w:rsidR="00563725" w:rsidRDefault="00563725">
          <w:pPr>
            <w:pStyle w:val="TM1"/>
            <w:tabs>
              <w:tab w:val="right" w:leader="dot" w:pos="905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3368491" w:history="1">
            <w:r w:rsidRPr="009372DD">
              <w:rPr>
                <w:rStyle w:val="Lienhypertexte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_Toc83368491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725" w:rsidRDefault="00051E57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83368492" w:history="1">
            <w:r w:rsidR="00563725" w:rsidRPr="009372DD">
              <w:rPr>
                <w:rStyle w:val="Lienhypertexte"/>
                <w:noProof/>
              </w:rPr>
              <w:t>Le langage verbal</w:t>
            </w:r>
            <w:r w:rsidR="00563725">
              <w:rPr>
                <w:noProof/>
                <w:webHidden/>
              </w:rPr>
              <w:tab/>
            </w:r>
            <w:r w:rsidR="00563725">
              <w:rPr>
                <w:noProof/>
                <w:webHidden/>
              </w:rPr>
              <w:fldChar w:fldCharType="begin"/>
            </w:r>
            <w:r w:rsidR="00563725">
              <w:rPr>
                <w:noProof/>
                <w:webHidden/>
              </w:rPr>
              <w:instrText xml:space="preserve"> PAGEREF _Toc83368492 \h </w:instrText>
            </w:r>
            <w:r w:rsidR="00563725">
              <w:rPr>
                <w:noProof/>
                <w:webHidden/>
              </w:rPr>
            </w:r>
            <w:r w:rsidR="00563725">
              <w:rPr>
                <w:noProof/>
                <w:webHidden/>
              </w:rPr>
              <w:fldChar w:fldCharType="separate"/>
            </w:r>
            <w:r w:rsidR="00563725">
              <w:rPr>
                <w:noProof/>
                <w:webHidden/>
              </w:rPr>
              <w:t>1</w:t>
            </w:r>
            <w:r w:rsidR="00563725">
              <w:rPr>
                <w:noProof/>
                <w:webHidden/>
              </w:rPr>
              <w:fldChar w:fldCharType="end"/>
            </w:r>
          </w:hyperlink>
        </w:p>
        <w:p w:rsidR="00563725" w:rsidRDefault="00051E57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83368493" w:history="1">
            <w:r w:rsidR="00563725" w:rsidRPr="009372DD">
              <w:rPr>
                <w:rStyle w:val="Lienhypertexte"/>
                <w:noProof/>
              </w:rPr>
              <w:t>Le langage para-verbal</w:t>
            </w:r>
            <w:r w:rsidR="00563725">
              <w:rPr>
                <w:noProof/>
                <w:webHidden/>
              </w:rPr>
              <w:tab/>
            </w:r>
            <w:r w:rsidR="00563725">
              <w:rPr>
                <w:noProof/>
                <w:webHidden/>
              </w:rPr>
              <w:fldChar w:fldCharType="begin"/>
            </w:r>
            <w:r w:rsidR="00563725">
              <w:rPr>
                <w:noProof/>
                <w:webHidden/>
              </w:rPr>
              <w:instrText xml:space="preserve"> PAGEREF _Toc83368493 \h </w:instrText>
            </w:r>
            <w:r w:rsidR="00563725">
              <w:rPr>
                <w:noProof/>
                <w:webHidden/>
              </w:rPr>
            </w:r>
            <w:r w:rsidR="00563725">
              <w:rPr>
                <w:noProof/>
                <w:webHidden/>
              </w:rPr>
              <w:fldChar w:fldCharType="separate"/>
            </w:r>
            <w:r w:rsidR="00563725">
              <w:rPr>
                <w:noProof/>
                <w:webHidden/>
              </w:rPr>
              <w:t>1</w:t>
            </w:r>
            <w:r w:rsidR="00563725">
              <w:rPr>
                <w:noProof/>
                <w:webHidden/>
              </w:rPr>
              <w:fldChar w:fldCharType="end"/>
            </w:r>
          </w:hyperlink>
        </w:p>
        <w:p w:rsidR="00563725" w:rsidRDefault="00051E57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83368494" w:history="1">
            <w:r w:rsidR="00563725" w:rsidRPr="009372DD">
              <w:rPr>
                <w:rStyle w:val="Lienhypertexte"/>
                <w:noProof/>
              </w:rPr>
              <w:t>Le langage non-verbal</w:t>
            </w:r>
            <w:r w:rsidR="00563725">
              <w:rPr>
                <w:noProof/>
                <w:webHidden/>
              </w:rPr>
              <w:tab/>
            </w:r>
            <w:r w:rsidR="00563725">
              <w:rPr>
                <w:noProof/>
                <w:webHidden/>
              </w:rPr>
              <w:fldChar w:fldCharType="begin"/>
            </w:r>
            <w:r w:rsidR="00563725">
              <w:rPr>
                <w:noProof/>
                <w:webHidden/>
              </w:rPr>
              <w:instrText xml:space="preserve"> PAGEREF _Toc83368494 \h </w:instrText>
            </w:r>
            <w:r w:rsidR="00563725">
              <w:rPr>
                <w:noProof/>
                <w:webHidden/>
              </w:rPr>
            </w:r>
            <w:r w:rsidR="00563725">
              <w:rPr>
                <w:noProof/>
                <w:webHidden/>
              </w:rPr>
              <w:fldChar w:fldCharType="separate"/>
            </w:r>
            <w:r w:rsidR="00563725">
              <w:rPr>
                <w:noProof/>
                <w:webHidden/>
              </w:rPr>
              <w:t>1</w:t>
            </w:r>
            <w:r w:rsidR="00563725">
              <w:rPr>
                <w:noProof/>
                <w:webHidden/>
              </w:rPr>
              <w:fldChar w:fldCharType="end"/>
            </w:r>
          </w:hyperlink>
        </w:p>
        <w:p w:rsidR="00563725" w:rsidRDefault="00051E57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83368495" w:history="1">
            <w:r w:rsidR="00563725" w:rsidRPr="009372DD">
              <w:rPr>
                <w:rStyle w:val="Lienhypertexte"/>
                <w:noProof/>
              </w:rPr>
              <w:t>Hierarchie des besoins</w:t>
            </w:r>
            <w:r w:rsidR="00563725">
              <w:rPr>
                <w:noProof/>
                <w:webHidden/>
              </w:rPr>
              <w:tab/>
            </w:r>
            <w:r w:rsidR="00563725">
              <w:rPr>
                <w:noProof/>
                <w:webHidden/>
              </w:rPr>
              <w:fldChar w:fldCharType="begin"/>
            </w:r>
            <w:r w:rsidR="00563725">
              <w:rPr>
                <w:noProof/>
                <w:webHidden/>
              </w:rPr>
              <w:instrText xml:space="preserve"> PAGEREF _Toc83368495 \h </w:instrText>
            </w:r>
            <w:r w:rsidR="00563725">
              <w:rPr>
                <w:noProof/>
                <w:webHidden/>
              </w:rPr>
            </w:r>
            <w:r w:rsidR="00563725">
              <w:rPr>
                <w:noProof/>
                <w:webHidden/>
              </w:rPr>
              <w:fldChar w:fldCharType="separate"/>
            </w:r>
            <w:r w:rsidR="00563725">
              <w:rPr>
                <w:noProof/>
                <w:webHidden/>
              </w:rPr>
              <w:t>1</w:t>
            </w:r>
            <w:r w:rsidR="00563725">
              <w:rPr>
                <w:noProof/>
                <w:webHidden/>
              </w:rPr>
              <w:fldChar w:fldCharType="end"/>
            </w:r>
          </w:hyperlink>
        </w:p>
        <w:p w:rsidR="00563725" w:rsidRDefault="0056372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63725" w:rsidRDefault="00563725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C522B0" w:rsidRDefault="007853FC" w:rsidP="00145921">
      <w:pPr>
        <w:pStyle w:val="Titre1"/>
      </w:pPr>
      <w:bookmarkStart w:id="0" w:name="_Toc83368491"/>
      <w:r>
        <w:lastRenderedPageBreak/>
        <w:t>Communication</w:t>
      </w:r>
      <w:bookmarkEnd w:id="0"/>
    </w:p>
    <w:p w:rsidR="00C522B0" w:rsidRDefault="00C522B0"/>
    <w:p w:rsidR="007853FC" w:rsidRDefault="007853FC"/>
    <w:p w:rsidR="007853FC" w:rsidRDefault="007853FC" w:rsidP="007853FC">
      <w:pPr>
        <w:pStyle w:val="Titre2"/>
      </w:pPr>
      <w:bookmarkStart w:id="1" w:name="_Toc83368492"/>
      <w:r>
        <w:t>Le langage verbal</w:t>
      </w:r>
      <w:bookmarkEnd w:id="1"/>
    </w:p>
    <w:p w:rsidR="007853FC" w:rsidRPr="007853FC" w:rsidRDefault="007853FC" w:rsidP="007853FC">
      <w:r>
        <w:t>7% de la communication.</w:t>
      </w:r>
    </w:p>
    <w:p w:rsidR="007853FC" w:rsidRDefault="007853FC">
      <w:r>
        <w:t>Structuration du langa</w:t>
      </w:r>
      <w:r w:rsidR="00563725">
        <w:t>g</w:t>
      </w:r>
      <w:r>
        <w:t xml:space="preserve">e </w:t>
      </w:r>
      <w:r>
        <w:sym w:font="Wingdings" w:char="F0E0"/>
      </w:r>
      <w:r>
        <w:t xml:space="preserve"> Structuration de la pensée</w:t>
      </w:r>
    </w:p>
    <w:p w:rsidR="007853FC" w:rsidRDefault="007853FC">
      <w:r>
        <w:t>Sinon, formation d’une phrase dans une langue, Sujet Verbe Objet pour le FR, sinon SOV pour le japonnais ou le corréen.</w:t>
      </w:r>
    </w:p>
    <w:p w:rsidR="007853FC" w:rsidRDefault="007853FC"/>
    <w:p w:rsidR="00C522B0" w:rsidRDefault="00A10E95" w:rsidP="00A10E95">
      <w:pPr>
        <w:pStyle w:val="Titre2"/>
      </w:pPr>
      <w:bookmarkStart w:id="2" w:name="_Toc83368493"/>
      <w:r>
        <w:t>Le langage para-verbal</w:t>
      </w:r>
      <w:bookmarkEnd w:id="2"/>
    </w:p>
    <w:p w:rsidR="00A10E95" w:rsidRDefault="00A10E95" w:rsidP="00A10E95">
      <w:r>
        <w:t>38% de la communication.</w:t>
      </w:r>
    </w:p>
    <w:p w:rsidR="00A10E95" w:rsidRDefault="00A10E95" w:rsidP="00A10E95">
      <w:r>
        <w:t>Représenté par le cœur.</w:t>
      </w:r>
    </w:p>
    <w:p w:rsidR="00A10E95" w:rsidRDefault="00A10E95" w:rsidP="00A10E95"/>
    <w:p w:rsidR="00A10E95" w:rsidRDefault="00A10E95" w:rsidP="00A10E95"/>
    <w:p w:rsidR="00A10E95" w:rsidRDefault="00A10E95" w:rsidP="00A10E95">
      <w:pPr>
        <w:pStyle w:val="Titre2"/>
      </w:pPr>
      <w:bookmarkStart w:id="3" w:name="_Toc83368494"/>
      <w:r>
        <w:t>Le langage non-verbal</w:t>
      </w:r>
      <w:bookmarkEnd w:id="3"/>
    </w:p>
    <w:p w:rsidR="00A10E95" w:rsidRDefault="00A10E95" w:rsidP="00A10E95">
      <w:r>
        <w:t>55% de la communication.</w:t>
      </w:r>
    </w:p>
    <w:p w:rsidR="00A10E95" w:rsidRDefault="00A10E95" w:rsidP="00A10E95">
      <w:r>
        <w:t>Représenté par le cor</w:t>
      </w:r>
      <w:r w:rsidR="00201B49">
        <w:t>p</w:t>
      </w:r>
      <w:r>
        <w:t>s : Les gestes, le regard, expressions faciales, la posture.</w:t>
      </w:r>
    </w:p>
    <w:p w:rsidR="000D5A8B" w:rsidRDefault="000D5A8B" w:rsidP="00A10E95"/>
    <w:p w:rsidR="000D5A8B" w:rsidRDefault="000D5A8B" w:rsidP="00A10E95"/>
    <w:p w:rsidR="000D5A8B" w:rsidRDefault="000D5A8B" w:rsidP="000D5A8B">
      <w:pPr>
        <w:pStyle w:val="Titre2"/>
      </w:pPr>
      <w:bookmarkStart w:id="4" w:name="_Toc83368495"/>
      <w:r>
        <w:t>Hierarchie des besoins</w:t>
      </w:r>
      <w:bookmarkEnd w:id="4"/>
    </w:p>
    <w:p w:rsidR="00DA3DA0" w:rsidRDefault="00DA3DA0" w:rsidP="0023365A">
      <w:pPr>
        <w:pStyle w:val="Titre"/>
      </w:pPr>
    </w:p>
    <w:p w:rsidR="0023365A" w:rsidRDefault="0023365A" w:rsidP="0023365A">
      <w:pPr>
        <w:pStyle w:val="Titre"/>
      </w:pPr>
      <w:r>
        <w:t>Pyramide de Maslow</w:t>
      </w:r>
    </w:p>
    <w:p w:rsidR="0023365A" w:rsidRDefault="00DA3DA0" w:rsidP="0023365A">
      <w:r>
        <w:t xml:space="preserve">Besoins phisiologiques </w:t>
      </w:r>
    </w:p>
    <w:p w:rsidR="00DA3DA0" w:rsidRDefault="00DA3DA0" w:rsidP="00DA3DA0">
      <w:pPr>
        <w:pStyle w:val="Paragraphedeliste"/>
        <w:numPr>
          <w:ilvl w:val="0"/>
          <w:numId w:val="1"/>
        </w:numPr>
      </w:pPr>
      <w:r>
        <w:t>Boire</w:t>
      </w:r>
    </w:p>
    <w:p w:rsidR="00DA3DA0" w:rsidRDefault="00DA3DA0" w:rsidP="00DA3DA0">
      <w:pPr>
        <w:pStyle w:val="Paragraphedeliste"/>
        <w:numPr>
          <w:ilvl w:val="0"/>
          <w:numId w:val="1"/>
        </w:numPr>
      </w:pPr>
      <w:r>
        <w:t>Manger</w:t>
      </w:r>
    </w:p>
    <w:p w:rsidR="00DA3DA0" w:rsidRDefault="00DA3DA0" w:rsidP="00DA3DA0">
      <w:pPr>
        <w:pStyle w:val="Paragraphedeliste"/>
        <w:numPr>
          <w:ilvl w:val="0"/>
          <w:numId w:val="1"/>
        </w:numPr>
      </w:pPr>
      <w:r>
        <w:t>Dormir</w:t>
      </w:r>
    </w:p>
    <w:p w:rsidR="00DA3DA0" w:rsidRDefault="00DA3DA0" w:rsidP="00DA3DA0">
      <w:pPr>
        <w:pStyle w:val="Paragraphedeliste"/>
        <w:numPr>
          <w:ilvl w:val="0"/>
          <w:numId w:val="1"/>
        </w:numPr>
      </w:pPr>
      <w:r>
        <w:t>Sexe</w:t>
      </w:r>
    </w:p>
    <w:p w:rsidR="00DA3DA0" w:rsidRDefault="00DA3DA0" w:rsidP="006B5128"/>
    <w:p w:rsidR="006B5128" w:rsidRDefault="00062828" w:rsidP="006B5128">
      <w:r>
        <w:t>Besoins de sécurité</w:t>
      </w:r>
    </w:p>
    <w:p w:rsidR="001201D3" w:rsidRDefault="001201D3" w:rsidP="001201D3">
      <w:pPr>
        <w:pStyle w:val="Paragraphedeliste"/>
        <w:numPr>
          <w:ilvl w:val="0"/>
          <w:numId w:val="1"/>
        </w:numPr>
      </w:pPr>
      <w:r>
        <w:t>Capacité à faire confiance</w:t>
      </w:r>
    </w:p>
    <w:p w:rsidR="001201D3" w:rsidRDefault="001201D3" w:rsidP="001201D3">
      <w:pPr>
        <w:pStyle w:val="Paragraphedeliste"/>
        <w:numPr>
          <w:ilvl w:val="0"/>
          <w:numId w:val="1"/>
        </w:numPr>
      </w:pPr>
      <w:r>
        <w:t>Êtres dans une situation de sécurité chez soi</w:t>
      </w:r>
    </w:p>
    <w:p w:rsidR="00062828" w:rsidRDefault="00062828" w:rsidP="006B5128"/>
    <w:p w:rsidR="001201D3" w:rsidRDefault="001201D3" w:rsidP="001201D3">
      <w:r>
        <w:t>Besoin d’appartenance</w:t>
      </w:r>
    </w:p>
    <w:p w:rsidR="001201D3" w:rsidRDefault="001201D3" w:rsidP="001201D3">
      <w:pPr>
        <w:pStyle w:val="Paragraphedeliste"/>
        <w:numPr>
          <w:ilvl w:val="0"/>
          <w:numId w:val="1"/>
        </w:numPr>
      </w:pPr>
      <w:r>
        <w:t>Se sentir aimé par autrui</w:t>
      </w:r>
    </w:p>
    <w:p w:rsidR="001201D3" w:rsidRDefault="001201D3" w:rsidP="001201D3">
      <w:pPr>
        <w:pStyle w:val="Paragraphedeliste"/>
        <w:numPr>
          <w:ilvl w:val="0"/>
          <w:numId w:val="1"/>
        </w:numPr>
      </w:pPr>
      <w:r>
        <w:t>Être écouté, Être compris</w:t>
      </w:r>
    </w:p>
    <w:p w:rsidR="001201D3" w:rsidRDefault="001201D3" w:rsidP="001201D3">
      <w:pPr>
        <w:pStyle w:val="Paragraphedeliste"/>
        <w:numPr>
          <w:ilvl w:val="0"/>
          <w:numId w:val="1"/>
        </w:numPr>
      </w:pPr>
      <w:r>
        <w:t>Besoin de l’estime des autres</w:t>
      </w:r>
    </w:p>
    <w:p w:rsidR="001201D3" w:rsidRDefault="001201D3" w:rsidP="001201D3">
      <w:pPr>
        <w:pStyle w:val="Paragraphedeliste"/>
        <w:numPr>
          <w:ilvl w:val="0"/>
          <w:numId w:val="1"/>
        </w:numPr>
      </w:pPr>
      <w:r>
        <w:t>Appartenance à un groupe, reconnaissance dans ce groupe</w:t>
      </w:r>
    </w:p>
    <w:p w:rsidR="001201D3" w:rsidRDefault="001201D3" w:rsidP="001201D3">
      <w:pPr>
        <w:pStyle w:val="Paragraphedeliste"/>
        <w:numPr>
          <w:ilvl w:val="0"/>
          <w:numId w:val="1"/>
        </w:numPr>
      </w:pPr>
      <w:r>
        <w:t>Statut au sein du groupe</w:t>
      </w:r>
    </w:p>
    <w:p w:rsidR="001201D3" w:rsidRDefault="001201D3" w:rsidP="006B5128"/>
    <w:p w:rsidR="00062828" w:rsidRDefault="00062828" w:rsidP="006B5128">
      <w:r>
        <w:t>Besoin d’estime</w:t>
      </w:r>
    </w:p>
    <w:p w:rsidR="00062828" w:rsidRDefault="001201D3" w:rsidP="006B5128">
      <w:pPr>
        <w:rPr>
          <w:i/>
        </w:rPr>
      </w:pPr>
      <w:r>
        <w:rPr>
          <w:i/>
        </w:rPr>
        <w:t>Sous le regard des autres, Todorov</w:t>
      </w:r>
    </w:p>
    <w:p w:rsidR="001201D3" w:rsidRDefault="003C29E1" w:rsidP="003241B4">
      <w:pPr>
        <w:pStyle w:val="Paragraphedeliste"/>
        <w:numPr>
          <w:ilvl w:val="0"/>
          <w:numId w:val="1"/>
        </w:numPr>
      </w:pPr>
      <w:r>
        <w:t>Besoin de se savoir utile</w:t>
      </w:r>
    </w:p>
    <w:p w:rsidR="003C29E1" w:rsidRPr="001201D3" w:rsidRDefault="003C29E1" w:rsidP="003C29E1">
      <w:pPr>
        <w:pStyle w:val="Paragraphedeliste"/>
        <w:numPr>
          <w:ilvl w:val="0"/>
          <w:numId w:val="1"/>
        </w:numPr>
      </w:pPr>
      <w:r>
        <w:t>Être reconnu en tant que personne, savoir qu’on a de la valeur</w:t>
      </w:r>
    </w:p>
    <w:p w:rsidR="00062828" w:rsidRDefault="00062828" w:rsidP="006B5128"/>
    <w:p w:rsidR="003C29E1" w:rsidRDefault="003C29E1" w:rsidP="006B5128"/>
    <w:p w:rsidR="00062828" w:rsidRDefault="00062828" w:rsidP="006B5128">
      <w:r>
        <w:lastRenderedPageBreak/>
        <w:t>Besoin d’accomplissement</w:t>
      </w:r>
    </w:p>
    <w:p w:rsidR="003C29E1" w:rsidRDefault="003C29E1" w:rsidP="003C29E1">
      <w:pPr>
        <w:pStyle w:val="Paragraphedeliste"/>
        <w:numPr>
          <w:ilvl w:val="0"/>
          <w:numId w:val="1"/>
        </w:numPr>
      </w:pPr>
      <w:r>
        <w:t>Atteindre ses objectifs</w:t>
      </w:r>
    </w:p>
    <w:p w:rsidR="003C29E1" w:rsidRDefault="003C29E1" w:rsidP="003C29E1">
      <w:pPr>
        <w:pStyle w:val="Paragraphedeliste"/>
        <w:numPr>
          <w:ilvl w:val="0"/>
          <w:numId w:val="1"/>
        </w:numPr>
      </w:pPr>
      <w:r>
        <w:t>Satisfaire sa curiosité</w:t>
      </w:r>
    </w:p>
    <w:p w:rsidR="007C3274" w:rsidRDefault="007C3274" w:rsidP="003C29E1">
      <w:pPr>
        <w:pStyle w:val="Paragraphedeliste"/>
        <w:numPr>
          <w:ilvl w:val="0"/>
          <w:numId w:val="1"/>
        </w:numPr>
      </w:pPr>
      <w:r>
        <w:t>Développer ses propres valeurs</w:t>
      </w:r>
    </w:p>
    <w:p w:rsidR="000A07A9" w:rsidRDefault="000A07A9" w:rsidP="000A07A9"/>
    <w:p w:rsidR="00BF6FF5" w:rsidRDefault="00BF6FF5" w:rsidP="000A07A9">
      <w:r>
        <w:t>Il existe trois types de peurs :</w:t>
      </w:r>
    </w:p>
    <w:p w:rsidR="00BF6FF5" w:rsidRDefault="00BF6FF5" w:rsidP="000A07A9"/>
    <w:p w:rsidR="00BF6FF5" w:rsidRPr="00713424" w:rsidRDefault="00BF6FF5" w:rsidP="00EC3A9D">
      <w:pPr>
        <w:pStyle w:val="Paragraphedeliste"/>
        <w:numPr>
          <w:ilvl w:val="0"/>
          <w:numId w:val="3"/>
        </w:numPr>
        <w:rPr>
          <w:i/>
        </w:rPr>
      </w:pPr>
      <w:r>
        <w:t>Peur d’être ignoré, d’être sans valeur.</w:t>
      </w:r>
    </w:p>
    <w:p w:rsidR="00713424" w:rsidRDefault="00EC3A9D" w:rsidP="00EC3A9D">
      <w:pPr>
        <w:pStyle w:val="Paragraphedeliste"/>
        <w:numPr>
          <w:ilvl w:val="1"/>
          <w:numId w:val="3"/>
        </w:numPr>
        <w:rPr>
          <w:i/>
        </w:rPr>
      </w:pPr>
      <w:r>
        <w:rPr>
          <w:i/>
        </w:rPr>
        <w:t>Image de soi</w:t>
      </w:r>
    </w:p>
    <w:p w:rsidR="00A51A08" w:rsidRPr="00EF4194" w:rsidRDefault="00A51A08" w:rsidP="00EC3A9D">
      <w:pPr>
        <w:pStyle w:val="Paragraphedeliste"/>
        <w:numPr>
          <w:ilvl w:val="1"/>
          <w:numId w:val="3"/>
        </w:numPr>
        <w:rPr>
          <w:i/>
        </w:rPr>
      </w:pPr>
      <w:r>
        <w:rPr>
          <w:b/>
        </w:rPr>
        <w:t>CONTACT</w:t>
      </w:r>
    </w:p>
    <w:p w:rsidR="00EF4194" w:rsidRPr="00BF6FF5" w:rsidRDefault="00EF4194" w:rsidP="00EF4194">
      <w:pPr>
        <w:pStyle w:val="Paragraphedeliste"/>
        <w:ind w:left="1440"/>
        <w:rPr>
          <w:i/>
        </w:rPr>
      </w:pPr>
    </w:p>
    <w:p w:rsidR="00BF6FF5" w:rsidRPr="00EC3A9D" w:rsidRDefault="001D5DC0" w:rsidP="00EC3A9D">
      <w:pPr>
        <w:pStyle w:val="Paragraphedeliste"/>
        <w:numPr>
          <w:ilvl w:val="0"/>
          <w:numId w:val="3"/>
        </w:numPr>
        <w:rPr>
          <w:i/>
        </w:rPr>
      </w:pPr>
      <w:r>
        <w:t>Peur d’être embarassé, de ne pas être à la hauteur.</w:t>
      </w:r>
    </w:p>
    <w:p w:rsidR="00EC3A9D" w:rsidRDefault="00EC3A9D" w:rsidP="00EC3A9D">
      <w:pPr>
        <w:pStyle w:val="Paragraphedeliste"/>
        <w:numPr>
          <w:ilvl w:val="1"/>
          <w:numId w:val="3"/>
        </w:numPr>
        <w:rPr>
          <w:i/>
        </w:rPr>
      </w:pPr>
      <w:r>
        <w:rPr>
          <w:i/>
        </w:rPr>
        <w:t>Confiance en soi</w:t>
      </w:r>
    </w:p>
    <w:p w:rsidR="00A51A08" w:rsidRPr="00EF4194" w:rsidRDefault="00A51A08" w:rsidP="00EC3A9D">
      <w:pPr>
        <w:pStyle w:val="Paragraphedeliste"/>
        <w:numPr>
          <w:ilvl w:val="1"/>
          <w:numId w:val="3"/>
        </w:numPr>
        <w:rPr>
          <w:i/>
        </w:rPr>
      </w:pPr>
      <w:r>
        <w:rPr>
          <w:b/>
        </w:rPr>
        <w:t>MAITRISE</w:t>
      </w:r>
    </w:p>
    <w:p w:rsidR="00EF4194" w:rsidRPr="001D5DC0" w:rsidRDefault="00EF4194" w:rsidP="00EF4194">
      <w:pPr>
        <w:pStyle w:val="Paragraphedeliste"/>
        <w:ind w:left="1440"/>
        <w:rPr>
          <w:i/>
        </w:rPr>
      </w:pPr>
    </w:p>
    <w:p w:rsidR="001D5DC0" w:rsidRPr="00B1557B" w:rsidRDefault="00265D69" w:rsidP="00EC3A9D">
      <w:pPr>
        <w:pStyle w:val="Paragraphedeliste"/>
        <w:numPr>
          <w:ilvl w:val="0"/>
          <w:numId w:val="3"/>
        </w:numPr>
        <w:rPr>
          <w:i/>
        </w:rPr>
      </w:pPr>
      <w:r>
        <w:t>Peur d’être rejeté</w:t>
      </w:r>
      <w:r w:rsidR="00563725">
        <w:t>, de ne pas être aimé</w:t>
      </w:r>
      <w:r w:rsidR="006940AF">
        <w:t xml:space="preserve">. </w:t>
      </w:r>
    </w:p>
    <w:p w:rsidR="00B1557B" w:rsidRDefault="00B1557B" w:rsidP="00B1557B">
      <w:pPr>
        <w:pStyle w:val="Paragraphedeliste"/>
        <w:numPr>
          <w:ilvl w:val="1"/>
          <w:numId w:val="3"/>
        </w:numPr>
        <w:rPr>
          <w:i/>
        </w:rPr>
      </w:pPr>
      <w:r>
        <w:rPr>
          <w:i/>
        </w:rPr>
        <w:t>Amour de soi</w:t>
      </w:r>
    </w:p>
    <w:p w:rsidR="00A51A08" w:rsidRPr="006940AF" w:rsidRDefault="00A51A08" w:rsidP="00B1557B">
      <w:pPr>
        <w:pStyle w:val="Paragraphedeliste"/>
        <w:numPr>
          <w:ilvl w:val="1"/>
          <w:numId w:val="3"/>
        </w:numPr>
        <w:rPr>
          <w:i/>
        </w:rPr>
      </w:pPr>
      <w:r>
        <w:rPr>
          <w:b/>
        </w:rPr>
        <w:t>OUVERTURE</w:t>
      </w:r>
    </w:p>
    <w:p w:rsidR="006940AF" w:rsidRPr="00A51A08" w:rsidRDefault="00A51A08" w:rsidP="00A51A08">
      <w:pPr>
        <w:rPr>
          <w:i/>
        </w:rPr>
      </w:pPr>
      <w:r>
        <w:t>(</w:t>
      </w:r>
      <w:r w:rsidR="006940AF">
        <w:t>On commence souvent par ne pas être aimé, puis par être rejeté.</w:t>
      </w:r>
      <w:r>
        <w:t>)</w:t>
      </w:r>
    </w:p>
    <w:p w:rsidR="006940AF" w:rsidRDefault="006940AF" w:rsidP="006940AF"/>
    <w:p w:rsidR="00FA0C9F" w:rsidRDefault="00FA0C9F" w:rsidP="006940AF"/>
    <w:p w:rsidR="00FA0C9F" w:rsidRDefault="006D0227" w:rsidP="006D0227">
      <w:pPr>
        <w:pStyle w:val="Titre2"/>
      </w:pPr>
      <w:r>
        <w:t>Objectifs</w:t>
      </w:r>
    </w:p>
    <w:p w:rsidR="006D0227" w:rsidRDefault="006D0227" w:rsidP="006D0227">
      <w:r>
        <w:rPr>
          <w:b/>
        </w:rPr>
        <w:t xml:space="preserve">Objection : </w:t>
      </w:r>
      <w:r>
        <w:t xml:space="preserve">Action que l’on souhaite atteindre. Cela nous donne un but/sens, de la motivation, </w:t>
      </w:r>
      <w:r w:rsidR="0068019A">
        <w:t>de la sécurité, ainsi qu’un sentiment d’accomplissement.</w:t>
      </w:r>
    </w:p>
    <w:p w:rsidR="0068019A" w:rsidRDefault="0068019A" w:rsidP="006D0227"/>
    <w:p w:rsidR="0068019A" w:rsidRDefault="0068019A" w:rsidP="006D0227">
      <w:r>
        <w:t>Les objectifs donnent une direction et une mesure de ce qu’est l’echec et le succès, ceci au sein de notre vie.</w:t>
      </w:r>
    </w:p>
    <w:p w:rsidR="006B6568" w:rsidRDefault="006B6568" w:rsidP="006D0227">
      <w:r>
        <w:t>Sinon, notre vie n’est que constat.</w:t>
      </w:r>
      <w:r w:rsidR="009B3F45">
        <w:t xml:space="preserve"> Un objectif peut être comparé à un projet.</w:t>
      </w:r>
    </w:p>
    <w:p w:rsidR="009D2B7C" w:rsidRDefault="009D2B7C" w:rsidP="006D0227"/>
    <w:p w:rsidR="00575301" w:rsidRPr="00575301" w:rsidRDefault="00575301" w:rsidP="006D0227">
      <w:r>
        <w:rPr>
          <w:b/>
        </w:rPr>
        <w:t>S M A R T </w:t>
      </w:r>
      <w:r>
        <w:t>:</w:t>
      </w:r>
    </w:p>
    <w:p w:rsidR="00575301" w:rsidRDefault="00575301" w:rsidP="006D0227"/>
    <w:p w:rsidR="00575301" w:rsidRDefault="00575301" w:rsidP="006D0227">
      <w:r>
        <w:t>Spécifique</w:t>
      </w:r>
    </w:p>
    <w:p w:rsidR="00575301" w:rsidRDefault="00575301" w:rsidP="006D0227">
      <w:r>
        <w:t>Mesurable</w:t>
      </w:r>
    </w:p>
    <w:p w:rsidR="009D2B7C" w:rsidRDefault="009D2B7C" w:rsidP="006D0227">
      <w:r>
        <w:t>Atteignable : Tout le monde peut techniquement atteindre (</w:t>
      </w:r>
      <w:r w:rsidR="008E5CC1">
        <w:t>Evrest).</w:t>
      </w:r>
    </w:p>
    <w:p w:rsidR="008E5CC1" w:rsidRDefault="008E5CC1" w:rsidP="006D0227">
      <w:r>
        <w:t>Réalisable : Tout le monde ne peut pas le faire (Nous ne sommes pas tous alpinistes).</w:t>
      </w:r>
    </w:p>
    <w:p w:rsidR="008E5CC1" w:rsidRDefault="00575301" w:rsidP="006D0227">
      <w:r>
        <w:t>Temporel</w:t>
      </w:r>
    </w:p>
    <w:p w:rsidR="00507E42" w:rsidRDefault="00507E42" w:rsidP="006D0227"/>
    <w:p w:rsidR="00507E42" w:rsidRDefault="00507E42" w:rsidP="006D0227">
      <w:pPr>
        <w:rPr>
          <w:b/>
        </w:rPr>
      </w:pPr>
      <w:r>
        <w:rPr>
          <w:b/>
        </w:rPr>
        <w:t>Ce que doit contenir un objectif :</w:t>
      </w:r>
    </w:p>
    <w:p w:rsidR="00507E42" w:rsidRDefault="00507E42" w:rsidP="006D0227"/>
    <w:p w:rsidR="00507E42" w:rsidRDefault="00507E42" w:rsidP="006D0227">
      <w:r>
        <w:t>État désiré.</w:t>
      </w:r>
    </w:p>
    <w:p w:rsidR="00507E42" w:rsidRDefault="00507E42" w:rsidP="006D0227">
      <w:r>
        <w:t>Crière de réussite. Qui va nous montrer ce que l’on a réussi.</w:t>
      </w:r>
    </w:p>
    <w:p w:rsidR="00507E42" w:rsidRDefault="00507E42" w:rsidP="006D0227">
      <w:r>
        <w:t>Un objectif peut être décomposé en plusieurs sous objectifs.</w:t>
      </w:r>
    </w:p>
    <w:p w:rsidR="00FC5ED9" w:rsidRDefault="00FC5ED9" w:rsidP="006D0227">
      <w:r>
        <w:t>Moyen : Matériel</w:t>
      </w:r>
      <w:r w:rsidR="00001E32">
        <w:t xml:space="preserve">, Argent, Temps à y consacrer, Adjuvant, </w:t>
      </w:r>
      <w:r w:rsidR="00781A61">
        <w:t>Difficultés envisagées.</w:t>
      </w:r>
    </w:p>
    <w:p w:rsidR="00CC6EEA" w:rsidRDefault="00781A61" w:rsidP="006D0227">
      <w:r>
        <w:t>Bénéfices.</w:t>
      </w:r>
    </w:p>
    <w:p w:rsidR="00CC6EEA" w:rsidRDefault="00CC6EEA">
      <w:r>
        <w:br w:type="page"/>
      </w:r>
    </w:p>
    <w:p w:rsidR="00CC6EEA" w:rsidRDefault="00187684" w:rsidP="00187684">
      <w:pPr>
        <w:pStyle w:val="Titre2"/>
      </w:pPr>
      <w:r>
        <w:lastRenderedPageBreak/>
        <w:t>Buts &amp; Objectifs, Satisfaction des besoins</w:t>
      </w:r>
    </w:p>
    <w:p w:rsidR="00187684" w:rsidRDefault="00187684" w:rsidP="00187684"/>
    <w:p w:rsidR="00187684" w:rsidRDefault="00187684" w:rsidP="00187684">
      <w:pPr>
        <w:pStyle w:val="Titre"/>
      </w:pPr>
      <w:r>
        <w:t>Les buts de l’apprentissage :</w:t>
      </w:r>
    </w:p>
    <w:p w:rsidR="00187684" w:rsidRDefault="00187684" w:rsidP="00187684">
      <w:pPr>
        <w:pStyle w:val="Paragraphedeliste"/>
        <w:numPr>
          <w:ilvl w:val="0"/>
          <w:numId w:val="1"/>
        </w:numPr>
      </w:pPr>
      <w:r>
        <w:t>Intrinsèques : Besoin d’apprentissage, plaisir d’apprendre, curiosité.</w:t>
      </w:r>
    </w:p>
    <w:p w:rsidR="00187684" w:rsidRDefault="00187684" w:rsidP="00187684">
      <w:pPr>
        <w:pStyle w:val="Paragraphedeliste"/>
        <w:numPr>
          <w:ilvl w:val="0"/>
          <w:numId w:val="1"/>
        </w:numPr>
      </w:pPr>
      <w:r>
        <w:t>Extrinsèques : Performance, reconnaisance des autres.</w:t>
      </w:r>
    </w:p>
    <w:p w:rsidR="00187684" w:rsidRDefault="00187684" w:rsidP="00187684"/>
    <w:p w:rsidR="00187684" w:rsidRPr="00187684" w:rsidRDefault="00187684" w:rsidP="00187684"/>
    <w:p w:rsidR="003A29A6" w:rsidRPr="00507E42" w:rsidRDefault="003A29A6" w:rsidP="006D0227"/>
    <w:p w:rsidR="008E5CC1" w:rsidRDefault="00A36715" w:rsidP="00A36715">
      <w:pPr>
        <w:pStyle w:val="Titre2"/>
      </w:pPr>
      <w:r>
        <w:t>Analyse transactionnelle</w:t>
      </w:r>
    </w:p>
    <w:p w:rsidR="00A36715" w:rsidRDefault="00A36715" w:rsidP="00A36715">
      <w:pPr>
        <w:pStyle w:val="Titre"/>
      </w:pPr>
      <w:r>
        <w:t>Les 3 états du moi</w:t>
      </w:r>
    </w:p>
    <w:p w:rsidR="00A36715" w:rsidRDefault="00A36715" w:rsidP="00A36715"/>
    <w:p w:rsidR="00A36715" w:rsidRDefault="00A36715" w:rsidP="00A36715">
      <w:pPr>
        <w:pStyle w:val="Paragraphedeliste"/>
        <w:numPr>
          <w:ilvl w:val="0"/>
          <w:numId w:val="1"/>
        </w:numPr>
      </w:pPr>
      <w:r>
        <w:t>Parent    -</w:t>
      </w:r>
    </w:p>
    <w:p w:rsidR="00A36715" w:rsidRDefault="00A36715" w:rsidP="00A36715">
      <w:r>
        <w:rPr>
          <w:b/>
        </w:rPr>
        <w:t xml:space="preserve">Parent Normatif : </w:t>
      </w:r>
      <w:r>
        <w:t xml:space="preserve"> Fonction : Protection et transmission de valeurs</w:t>
      </w:r>
    </w:p>
    <w:p w:rsidR="00A36715" w:rsidRDefault="00A36715" w:rsidP="00A36715">
      <w:r>
        <w:rPr>
          <w:b/>
        </w:rPr>
        <w:t xml:space="preserve">Parent Nourricier : </w:t>
      </w:r>
      <w:r>
        <w:t xml:space="preserve"> Fonction : Permission et encouragement</w:t>
      </w:r>
    </w:p>
    <w:p w:rsidR="00A36715" w:rsidRDefault="00A36715" w:rsidP="00A36715"/>
    <w:p w:rsidR="00A36715" w:rsidRDefault="00A36715" w:rsidP="00A36715">
      <w:pPr>
        <w:pStyle w:val="Paragraphedeliste"/>
        <w:numPr>
          <w:ilvl w:val="0"/>
          <w:numId w:val="1"/>
        </w:numPr>
      </w:pPr>
      <w:r>
        <w:t>Adulte    -</w:t>
      </w:r>
    </w:p>
    <w:p w:rsidR="00A36715" w:rsidRDefault="00A36715" w:rsidP="00A36715"/>
    <w:p w:rsidR="00A36715" w:rsidRDefault="00A36715" w:rsidP="00A36715">
      <w:pPr>
        <w:pStyle w:val="Paragraphedeliste"/>
        <w:numPr>
          <w:ilvl w:val="0"/>
          <w:numId w:val="1"/>
        </w:numPr>
      </w:pPr>
      <w:r>
        <w:t>Enfant    -</w:t>
      </w:r>
    </w:p>
    <w:p w:rsidR="00A36715" w:rsidRPr="00A36715" w:rsidRDefault="00A36715" w:rsidP="00A36715">
      <w:r>
        <w:rPr>
          <w:b/>
        </w:rPr>
        <w:t xml:space="preserve">Enfant adapté rebelle : </w:t>
      </w:r>
      <w:r>
        <w:t>Fonction : opoosition au régime</w:t>
      </w:r>
    </w:p>
    <w:p w:rsidR="00A36715" w:rsidRDefault="00A36715" w:rsidP="00A36715">
      <w:r>
        <w:rPr>
          <w:b/>
        </w:rPr>
        <w:t xml:space="preserve">Enfant adapté soumis : </w:t>
      </w:r>
      <w:r>
        <w:t>Fonction : adaptation à l’environnement</w:t>
      </w:r>
    </w:p>
    <w:p w:rsidR="00A36715" w:rsidRDefault="00A36715" w:rsidP="00A36715">
      <w:r>
        <w:rPr>
          <w:b/>
        </w:rPr>
        <w:t xml:space="preserve">Enfant libre : </w:t>
      </w:r>
      <w:r>
        <w:t>Fonction : Expression des besoins et des émotions de base</w:t>
      </w:r>
    </w:p>
    <w:p w:rsidR="00324E19" w:rsidRDefault="00324E19" w:rsidP="00A36715"/>
    <w:p w:rsidR="00324E19" w:rsidRPr="00A36715" w:rsidRDefault="00324E19" w:rsidP="00A36715">
      <w:bookmarkStart w:id="5" w:name="_GoBack"/>
      <w:bookmarkEnd w:id="5"/>
    </w:p>
    <w:sectPr w:rsidR="00324E19" w:rsidRPr="00A36715" w:rsidSect="00563725">
      <w:headerReference w:type="default" r:id="rId7"/>
      <w:footerReference w:type="even" r:id="rId8"/>
      <w:footerReference w:type="default" r:id="rId9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E57" w:rsidRDefault="00051E57" w:rsidP="00C522B0">
      <w:r>
        <w:separator/>
      </w:r>
    </w:p>
  </w:endnote>
  <w:endnote w:type="continuationSeparator" w:id="0">
    <w:p w:rsidR="00051E57" w:rsidRDefault="00051E57" w:rsidP="00C52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F Pro Rounded Light">
    <w:panose1 w:val="020B0604020202020204"/>
    <w:charset w:val="00"/>
    <w:family w:val="auto"/>
    <w:notTrueType/>
    <w:pitch w:val="variable"/>
    <w:sig w:usb0="E10002FF" w:usb1="5241ECFF" w:usb2="04008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 Pro Rounded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4401960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C522B0" w:rsidRDefault="00C522B0" w:rsidP="0064508E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C522B0" w:rsidRDefault="00C522B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2344324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C522B0" w:rsidRDefault="00C522B0" w:rsidP="0064508E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C522B0" w:rsidRDefault="00C522B0" w:rsidP="00C522B0">
    <w:pPr>
      <w:pStyle w:val="Pieddepage"/>
      <w:jc w:val="right"/>
    </w:pPr>
    <w:r>
      <w:t>Thomas PEUGNET - 2024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E57" w:rsidRDefault="00051E57" w:rsidP="00C522B0">
      <w:r>
        <w:separator/>
      </w:r>
    </w:p>
  </w:footnote>
  <w:footnote w:type="continuationSeparator" w:id="0">
    <w:p w:rsidR="00051E57" w:rsidRDefault="00051E57" w:rsidP="00C52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2B0" w:rsidRDefault="00145921">
    <w:pPr>
      <w:pStyle w:val="En-tte"/>
    </w:pPr>
    <w:r>
      <w:t>Organisation et développement personnel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0322"/>
    <w:multiLevelType w:val="hybridMultilevel"/>
    <w:tmpl w:val="A97C9B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84773"/>
    <w:multiLevelType w:val="hybridMultilevel"/>
    <w:tmpl w:val="E200DB80"/>
    <w:lvl w:ilvl="0" w:tplc="ADF66A8C">
      <w:numFmt w:val="bullet"/>
      <w:lvlText w:val="-"/>
      <w:lvlJc w:val="left"/>
      <w:pPr>
        <w:ind w:left="720" w:hanging="360"/>
      </w:pPr>
      <w:rPr>
        <w:rFonts w:ascii="SF Pro Rounded Light" w:eastAsiaTheme="minorHAnsi" w:hAnsi="SF Pro Rounded Ligh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850DB"/>
    <w:multiLevelType w:val="hybridMultilevel"/>
    <w:tmpl w:val="01542B9E"/>
    <w:lvl w:ilvl="0" w:tplc="7F4019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B6D99"/>
    <w:multiLevelType w:val="hybridMultilevel"/>
    <w:tmpl w:val="ADFC1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21"/>
    <w:rsid w:val="00001E32"/>
    <w:rsid w:val="00051E57"/>
    <w:rsid w:val="00062828"/>
    <w:rsid w:val="000A07A9"/>
    <w:rsid w:val="000D5A8B"/>
    <w:rsid w:val="001201D3"/>
    <w:rsid w:val="00145921"/>
    <w:rsid w:val="00160D3C"/>
    <w:rsid w:val="001700E4"/>
    <w:rsid w:val="00187684"/>
    <w:rsid w:val="001D5DC0"/>
    <w:rsid w:val="00201B49"/>
    <w:rsid w:val="0023365A"/>
    <w:rsid w:val="00265D69"/>
    <w:rsid w:val="00280E20"/>
    <w:rsid w:val="003241B4"/>
    <w:rsid w:val="00324E19"/>
    <w:rsid w:val="00332352"/>
    <w:rsid w:val="003A29A6"/>
    <w:rsid w:val="003C29E1"/>
    <w:rsid w:val="003E3232"/>
    <w:rsid w:val="004367EA"/>
    <w:rsid w:val="004952A1"/>
    <w:rsid w:val="004B51A3"/>
    <w:rsid w:val="00507E42"/>
    <w:rsid w:val="00563725"/>
    <w:rsid w:val="00575301"/>
    <w:rsid w:val="005D76AF"/>
    <w:rsid w:val="0068019A"/>
    <w:rsid w:val="006940AF"/>
    <w:rsid w:val="006B5128"/>
    <w:rsid w:val="006B516D"/>
    <w:rsid w:val="006B6568"/>
    <w:rsid w:val="006D0227"/>
    <w:rsid w:val="00713424"/>
    <w:rsid w:val="00781A61"/>
    <w:rsid w:val="007853FC"/>
    <w:rsid w:val="007865FF"/>
    <w:rsid w:val="007C3274"/>
    <w:rsid w:val="008018EE"/>
    <w:rsid w:val="008E5CC1"/>
    <w:rsid w:val="009B3F45"/>
    <w:rsid w:val="009D2B7C"/>
    <w:rsid w:val="00A10E95"/>
    <w:rsid w:val="00A36715"/>
    <w:rsid w:val="00A51A08"/>
    <w:rsid w:val="00AB2C63"/>
    <w:rsid w:val="00B1557B"/>
    <w:rsid w:val="00BF6FF5"/>
    <w:rsid w:val="00C522B0"/>
    <w:rsid w:val="00CC6EEA"/>
    <w:rsid w:val="00D02FD3"/>
    <w:rsid w:val="00D73081"/>
    <w:rsid w:val="00D74FA2"/>
    <w:rsid w:val="00DA3DA0"/>
    <w:rsid w:val="00EC3A9D"/>
    <w:rsid w:val="00EF4194"/>
    <w:rsid w:val="00FA0C9F"/>
    <w:rsid w:val="00FC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5876E"/>
  <w15:chartTrackingRefBased/>
  <w15:docId w15:val="{8E2FD88F-DAA9-CB4E-A8AB-B0AA0ADA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2B0"/>
    <w:rPr>
      <w:rFonts w:ascii="SF Pro Rounded Light" w:hAnsi="SF Pro Rounded Light"/>
    </w:rPr>
  </w:style>
  <w:style w:type="paragraph" w:styleId="Titre1">
    <w:name w:val="heading 1"/>
    <w:basedOn w:val="Normal"/>
    <w:next w:val="Normal"/>
    <w:link w:val="Titre1Car"/>
    <w:uiPriority w:val="9"/>
    <w:qFormat/>
    <w:rsid w:val="00C522B0"/>
    <w:pPr>
      <w:keepNext/>
      <w:keepLines/>
      <w:pBdr>
        <w:top w:val="single" w:sz="8" w:space="4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B4C6E7" w:themeColor="accent1" w:themeTint="66" w:fill="DCE7F9"/>
      <w:spacing w:before="240"/>
      <w:outlineLvl w:val="0"/>
    </w:pPr>
    <w:rPr>
      <w:rFonts w:ascii="SF Pro Rounded" w:eastAsiaTheme="majorEastAsia" w:hAnsi="SF Pro Rounded" w:cstheme="majorBidi"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22B0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22B0"/>
    <w:rPr>
      <w:rFonts w:ascii="SF Pro Rounded" w:eastAsiaTheme="majorEastAsia" w:hAnsi="SF Pro Rounded" w:cstheme="majorBidi"/>
      <w:color w:val="2F5496" w:themeColor="accent1" w:themeShade="BF"/>
      <w:sz w:val="40"/>
      <w:szCs w:val="32"/>
      <w:shd w:val="clear" w:color="B4C6E7" w:themeColor="accent1" w:themeTint="66" w:fill="DCE7F9"/>
    </w:rPr>
  </w:style>
  <w:style w:type="character" w:customStyle="1" w:styleId="Titre2Car">
    <w:name w:val="Titre 2 Car"/>
    <w:basedOn w:val="Policepardfaut"/>
    <w:link w:val="Titre2"/>
    <w:uiPriority w:val="9"/>
    <w:rsid w:val="00C522B0"/>
    <w:rPr>
      <w:rFonts w:ascii="SF Pro Rounded Light" w:eastAsiaTheme="majorEastAsia" w:hAnsi="SF Pro Rounded Light" w:cstheme="majorBidi"/>
      <w:color w:val="2F5496" w:themeColor="accent1" w:themeShade="BF"/>
      <w:sz w:val="28"/>
      <w:szCs w:val="26"/>
    </w:rPr>
  </w:style>
  <w:style w:type="paragraph" w:styleId="Titre">
    <w:name w:val="Title"/>
    <w:aliases w:val="Titre 3 Perso"/>
    <w:basedOn w:val="Normal"/>
    <w:next w:val="Normal"/>
    <w:link w:val="TitreCar"/>
    <w:uiPriority w:val="10"/>
    <w:qFormat/>
    <w:rsid w:val="00C522B0"/>
    <w:pPr>
      <w:contextualSpacing/>
    </w:pPr>
    <w:rPr>
      <w:rFonts w:eastAsiaTheme="majorEastAsia" w:cstheme="majorBidi"/>
      <w:i/>
      <w:color w:val="8EAADB" w:themeColor="accent1" w:themeTint="99"/>
      <w:spacing w:val="-10"/>
      <w:kern w:val="28"/>
      <w:sz w:val="28"/>
      <w:szCs w:val="56"/>
    </w:rPr>
  </w:style>
  <w:style w:type="character" w:customStyle="1" w:styleId="TitreCar">
    <w:name w:val="Titre Car"/>
    <w:aliases w:val="Titre 3 Perso Car"/>
    <w:basedOn w:val="Policepardfaut"/>
    <w:link w:val="Titre"/>
    <w:uiPriority w:val="10"/>
    <w:rsid w:val="00C522B0"/>
    <w:rPr>
      <w:rFonts w:ascii="SF Pro Rounded Light" w:eastAsiaTheme="majorEastAsia" w:hAnsi="SF Pro Rounded Light" w:cstheme="majorBidi"/>
      <w:i/>
      <w:color w:val="8EAADB" w:themeColor="accent1" w:themeTint="99"/>
      <w:spacing w:val="-10"/>
      <w:kern w:val="28"/>
      <w:sz w:val="28"/>
      <w:szCs w:val="56"/>
    </w:rPr>
  </w:style>
  <w:style w:type="character" w:styleId="Textedelespacerserv">
    <w:name w:val="Placeholder Text"/>
    <w:basedOn w:val="Policepardfaut"/>
    <w:uiPriority w:val="99"/>
    <w:semiHidden/>
    <w:rsid w:val="00C522B0"/>
    <w:rPr>
      <w:color w:val="808080"/>
    </w:rPr>
  </w:style>
  <w:style w:type="character" w:styleId="Rfrenceintense">
    <w:name w:val="Intense Reference"/>
    <w:basedOn w:val="Policepardfaut"/>
    <w:uiPriority w:val="32"/>
    <w:rsid w:val="00C522B0"/>
    <w:rPr>
      <w:b/>
      <w:bCs/>
      <w:smallCaps/>
      <w:color w:val="4472C4" w:themeColor="accent1"/>
      <w:spacing w:val="5"/>
    </w:rPr>
  </w:style>
  <w:style w:type="paragraph" w:styleId="En-tte">
    <w:name w:val="header"/>
    <w:basedOn w:val="Normal"/>
    <w:link w:val="En-tteCar"/>
    <w:uiPriority w:val="99"/>
    <w:unhideWhenUsed/>
    <w:rsid w:val="00C522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522B0"/>
    <w:rPr>
      <w:rFonts w:ascii="SF Pro Rounded Light" w:hAnsi="SF Pro Rounded Light"/>
    </w:rPr>
  </w:style>
  <w:style w:type="paragraph" w:styleId="Pieddepage">
    <w:name w:val="footer"/>
    <w:basedOn w:val="Normal"/>
    <w:link w:val="PieddepageCar"/>
    <w:uiPriority w:val="99"/>
    <w:unhideWhenUsed/>
    <w:rsid w:val="00C522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522B0"/>
    <w:rPr>
      <w:rFonts w:ascii="SF Pro Rounded Light" w:hAnsi="SF Pro Rounded Light"/>
    </w:rPr>
  </w:style>
  <w:style w:type="character" w:styleId="Accentuationlgre">
    <w:name w:val="Subtle Emphasis"/>
    <w:basedOn w:val="Policepardfaut"/>
    <w:uiPriority w:val="19"/>
    <w:rsid w:val="00C522B0"/>
    <w:rPr>
      <w:i/>
      <w:iCs/>
      <w:color w:val="404040" w:themeColor="text1" w:themeTint="BF"/>
    </w:rPr>
  </w:style>
  <w:style w:type="paragraph" w:customStyle="1" w:styleId="Titre4Perso">
    <w:name w:val="Titre 4 Perso"/>
    <w:basedOn w:val="Normal"/>
    <w:qFormat/>
    <w:rsid w:val="00C522B0"/>
    <w:pPr>
      <w:spacing w:line="480" w:lineRule="auto"/>
    </w:pPr>
    <w:rPr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C522B0"/>
  </w:style>
  <w:style w:type="paragraph" w:styleId="Paragraphedeliste">
    <w:name w:val="List Paragraph"/>
    <w:basedOn w:val="Normal"/>
    <w:uiPriority w:val="34"/>
    <w:rsid w:val="00DA3DA0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563725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63725"/>
    <w:rPr>
      <w:rFonts w:eastAsiaTheme="minorEastAsia"/>
      <w:sz w:val="22"/>
      <w:szCs w:val="22"/>
      <w:lang w:val="en-US" w:eastAsia="zh-C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37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line="276" w:lineRule="auto"/>
      <w:outlineLvl w:val="9"/>
    </w:pPr>
    <w:rPr>
      <w:rFonts w:asciiTheme="majorHAnsi" w:hAnsiTheme="majorHAnsi"/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63725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63725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63725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563725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563725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563725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563725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563725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563725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563725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/Library/Group%20Containers/UBF8T346G9.Office/User%20Content.localized/Templates.localized/Cour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Cours.dotx</Template>
  <TotalTime>344</TotalTime>
  <Pages>5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Communication</vt:lpstr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</dc:title>
  <dc:subject>Organnisation et développement personnel</dc:subject>
  <dc:creator>Thomas PEUGNET</dc:creator>
  <cp:keywords/>
  <dc:description/>
  <cp:lastModifiedBy>Microsoft Office User</cp:lastModifiedBy>
  <cp:revision>36</cp:revision>
  <dcterms:created xsi:type="dcterms:W3CDTF">2021-09-06T16:13:00Z</dcterms:created>
  <dcterms:modified xsi:type="dcterms:W3CDTF">2021-10-21T08:21:00Z</dcterms:modified>
</cp:coreProperties>
</file>